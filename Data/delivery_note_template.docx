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3D02F" w14:textId="44568AEE" w:rsidR="002264D5" w:rsidRPr="005B0590" w:rsidRDefault="00456EB5" w:rsidP="005B0590">
      <w:pPr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Delivery Note</w:t>
      </w:r>
    </w:p>
    <w:p w14:paraId="2EA79953" w14:textId="77777777" w:rsidR="00D47984" w:rsidRDefault="00D47984" w:rsidP="001D7EBD">
      <w:pPr>
        <w:spacing w:after="0"/>
        <w:jc w:val="both"/>
        <w:rPr>
          <w:b/>
          <w:lang w:val="en-US"/>
        </w:rPr>
      </w:pPr>
    </w:p>
    <w:p w14:paraId="38AAA91C" w14:textId="77777777" w:rsidR="00D47984" w:rsidRDefault="00D47984" w:rsidP="001D7EBD">
      <w:pPr>
        <w:spacing w:after="0"/>
        <w:jc w:val="both"/>
        <w:rPr>
          <w:b/>
          <w:lang w:val="en-US"/>
        </w:rPr>
      </w:pPr>
    </w:p>
    <w:p w14:paraId="2A70AAB3" w14:textId="61E84AF9" w:rsidR="00A567BA" w:rsidRPr="0035319C" w:rsidRDefault="00747C3F" w:rsidP="00BE57A9">
      <w:pPr>
        <w:jc w:val="both"/>
        <w:rPr>
          <w:bCs/>
          <w:i/>
          <w:iCs/>
          <w:lang w:val="en-US"/>
        </w:rPr>
      </w:pPr>
      <w:r w:rsidRPr="00747C3F">
        <w:rPr>
          <w:bCs/>
        </w:rPr>
        <w:t>&lt;&lt;Collected By&gt;&gt;</w:t>
      </w:r>
      <w:r w:rsidR="00A567BA" w:rsidRPr="0035319C">
        <w:rPr>
          <w:bCs/>
          <w:lang w:val="en-US"/>
        </w:rPr>
        <w:tab/>
      </w:r>
      <w:r w:rsidR="00A567BA" w:rsidRPr="0035319C">
        <w:rPr>
          <w:bCs/>
          <w:lang w:val="en-US"/>
        </w:rPr>
        <w:tab/>
      </w:r>
      <w:r w:rsidR="00A567BA" w:rsidRPr="0035319C">
        <w:rPr>
          <w:bCs/>
          <w:lang w:val="en-US"/>
        </w:rPr>
        <w:tab/>
      </w:r>
      <w:r w:rsidR="00A567BA" w:rsidRPr="0035319C">
        <w:rPr>
          <w:bCs/>
          <w:lang w:val="en-US"/>
        </w:rPr>
        <w:tab/>
      </w:r>
      <w:r w:rsidR="00A567BA" w:rsidRPr="0035319C">
        <w:rPr>
          <w:bCs/>
          <w:lang w:val="en-US"/>
        </w:rPr>
        <w:tab/>
      </w:r>
      <w:r w:rsidR="00A567BA" w:rsidRPr="0035319C">
        <w:rPr>
          <w:bCs/>
          <w:lang w:val="en-US"/>
        </w:rPr>
        <w:tab/>
      </w:r>
      <w:r w:rsidR="00EE7DB9" w:rsidRPr="0035319C">
        <w:rPr>
          <w:bCs/>
          <w:lang w:val="en-US"/>
        </w:rPr>
        <w:t xml:space="preserve">                     </w:t>
      </w:r>
      <w:r w:rsidR="00936EF2">
        <w:rPr>
          <w:bCs/>
          <w:lang w:val="en-US"/>
        </w:rPr>
        <w:t xml:space="preserve">                                 </w:t>
      </w:r>
      <w:r w:rsidR="00EE7DB9" w:rsidRPr="0035319C">
        <w:rPr>
          <w:bCs/>
          <w:lang w:val="en-US"/>
        </w:rPr>
        <w:t xml:space="preserve"> </w:t>
      </w:r>
      <w:r w:rsidRPr="00747C3F">
        <w:rPr>
          <w:bCs/>
          <w:i/>
          <w:iCs/>
        </w:rPr>
        <w:t>&lt;&lt;Date&gt;&gt;</w:t>
      </w:r>
    </w:p>
    <w:p w14:paraId="2F635738" w14:textId="77777777" w:rsidR="006D7BD3" w:rsidRPr="0035319C" w:rsidRDefault="006D7BD3" w:rsidP="00BE57A9">
      <w:pPr>
        <w:spacing w:after="0"/>
        <w:jc w:val="both"/>
        <w:rPr>
          <w:bCs/>
          <w:i/>
          <w:lang w:val="en-US"/>
        </w:rPr>
      </w:pPr>
    </w:p>
    <w:p w14:paraId="071B2D0C" w14:textId="584CD980" w:rsidR="00BE57A9" w:rsidRDefault="00747C3F" w:rsidP="00BE57A9">
      <w:pPr>
        <w:spacing w:after="0"/>
        <w:jc w:val="both"/>
        <w:rPr>
          <w:bCs/>
          <w:i/>
          <w:lang w:val="en-US"/>
        </w:rPr>
      </w:pPr>
      <w:r w:rsidRPr="00747C3F">
        <w:rPr>
          <w:bCs/>
          <w:i/>
        </w:rPr>
        <w:t>&lt;&lt;Released By&gt;&gt;</w:t>
      </w:r>
      <w:r w:rsidR="00A567BA">
        <w:rPr>
          <w:b/>
          <w:i/>
          <w:lang w:val="en-US"/>
        </w:rPr>
        <w:tab/>
      </w:r>
      <w:r w:rsidR="00A567BA" w:rsidRPr="003C7082">
        <w:rPr>
          <w:b/>
          <w:i/>
          <w:lang w:val="en-US"/>
        </w:rPr>
        <w:t xml:space="preserve"> </w:t>
      </w:r>
    </w:p>
    <w:p w14:paraId="5C103821" w14:textId="46AD72D5" w:rsidR="00A567BA" w:rsidRPr="00BE57A9" w:rsidRDefault="00A567BA" w:rsidP="00BE57A9">
      <w:pPr>
        <w:spacing w:after="0"/>
        <w:jc w:val="both"/>
        <w:rPr>
          <w:b/>
          <w:lang w:val="en-US"/>
        </w:rPr>
      </w:pPr>
      <w:r>
        <w:rPr>
          <w:b/>
          <w:i/>
          <w:lang w:val="en-US"/>
        </w:rPr>
        <w:tab/>
      </w:r>
      <w:r w:rsidRPr="00917D6E">
        <w:rPr>
          <w:bCs/>
          <w:i/>
          <w:lang w:val="en-US"/>
        </w:rPr>
        <w:t xml:space="preserve">   </w:t>
      </w:r>
      <w:r>
        <w:rPr>
          <w:bCs/>
          <w:i/>
          <w:lang w:val="en-US"/>
        </w:rPr>
        <w:t xml:space="preserve">               </w:t>
      </w:r>
      <w:r w:rsidRPr="00917D6E">
        <w:rPr>
          <w:bCs/>
          <w:i/>
          <w:lang w:val="en-US"/>
        </w:rPr>
        <w:t xml:space="preserve">  </w:t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</w:p>
    <w:p w14:paraId="65C12067" w14:textId="24ED9BAC" w:rsidR="00115B5E" w:rsidRPr="001D6E18" w:rsidRDefault="00A567BA" w:rsidP="00A10BF6">
      <w:pPr>
        <w:rPr>
          <w:u w:val="single"/>
          <w:lang w:val="en-US"/>
        </w:rPr>
      </w:pPr>
      <w:r w:rsidRPr="003C7082">
        <w:rPr>
          <w:b/>
          <w:u w:val="single"/>
          <w:lang w:val="en-US"/>
        </w:rPr>
        <w:t>RE:</w:t>
      </w:r>
      <w:r w:rsidR="00E81B2C">
        <w:rPr>
          <w:b/>
          <w:u w:val="single"/>
          <w:lang w:val="en-US"/>
        </w:rPr>
        <w:t xml:space="preserve"> </w:t>
      </w:r>
      <w:r w:rsidR="005C1A3E">
        <w:rPr>
          <w:b/>
          <w:u w:val="single"/>
          <w:lang w:val="en-US"/>
        </w:rPr>
        <w:t>Collection</w:t>
      </w:r>
      <w:r w:rsidR="00917D6E" w:rsidRPr="00917D6E">
        <w:rPr>
          <w:bCs/>
          <w:i/>
          <w:lang w:val="en-US"/>
        </w:rPr>
        <w:t xml:space="preserve"> </w:t>
      </w:r>
      <w:r w:rsidR="004C4600">
        <w:rPr>
          <w:bCs/>
          <w:i/>
          <w:lang w:val="en-US"/>
        </w:rPr>
        <w:t xml:space="preserve">       </w:t>
      </w:r>
      <w:r w:rsidR="00917D6E" w:rsidRPr="00917D6E">
        <w:rPr>
          <w:bCs/>
          <w:i/>
          <w:lang w:val="en-US"/>
        </w:rPr>
        <w:t xml:space="preserve">  </w:t>
      </w:r>
      <w:r w:rsidR="00917D6E">
        <w:rPr>
          <w:b/>
          <w:i/>
          <w:lang w:val="en-US"/>
        </w:rPr>
        <w:tab/>
      </w:r>
      <w:r w:rsidR="00917D6E">
        <w:rPr>
          <w:b/>
          <w:i/>
          <w:lang w:val="en-US"/>
        </w:rPr>
        <w:tab/>
      </w:r>
      <w:r w:rsidR="00917D6E">
        <w:rPr>
          <w:b/>
          <w:i/>
          <w:lang w:val="en-US"/>
        </w:rPr>
        <w:tab/>
      </w:r>
      <w:r w:rsidR="00917D6E">
        <w:rPr>
          <w:b/>
          <w:i/>
          <w:lang w:val="en-US"/>
        </w:rPr>
        <w:tab/>
      </w:r>
      <w:r w:rsidR="00917D6E">
        <w:rPr>
          <w:b/>
          <w:i/>
          <w:lang w:val="en-US"/>
        </w:rPr>
        <w:tab/>
      </w:r>
      <w:r w:rsidR="00917D6E">
        <w:rPr>
          <w:b/>
          <w:i/>
          <w:lang w:val="en-US"/>
        </w:rPr>
        <w:tab/>
      </w:r>
    </w:p>
    <w:tbl>
      <w:tblPr>
        <w:tblpPr w:leftFromText="180" w:rightFromText="180" w:vertAnchor="text" w:horzAnchor="margin" w:tblpXSpec="center" w:tblpY="352"/>
        <w:tblW w:w="9617" w:type="dxa"/>
        <w:tblLook w:val="04A0" w:firstRow="1" w:lastRow="0" w:firstColumn="1" w:lastColumn="0" w:noHBand="0" w:noVBand="1"/>
      </w:tblPr>
      <w:tblGrid>
        <w:gridCol w:w="687"/>
        <w:gridCol w:w="5545"/>
        <w:gridCol w:w="723"/>
        <w:gridCol w:w="875"/>
        <w:gridCol w:w="869"/>
        <w:gridCol w:w="918"/>
      </w:tblGrid>
      <w:tr w:rsidR="00E81B2C" w:rsidRPr="00AF6B19" w14:paraId="49EA6E49" w14:textId="77777777" w:rsidTr="00693D1F">
        <w:trPr>
          <w:cantSplit/>
          <w:trHeight w:val="274"/>
          <w:tblHeader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8CB1798" w14:textId="08CC7F3C" w:rsidR="00E81B2C" w:rsidRPr="00AF6B19" w:rsidRDefault="00E81B2C" w:rsidP="008309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  <w:bookmarkStart w:id="0" w:name="_Hlk109201470"/>
            <w:r w:rsidRPr="00AF6B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>ID</w:t>
            </w: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254E3DB" w14:textId="77777777" w:rsidR="00E81B2C" w:rsidRPr="00AF6B19" w:rsidRDefault="00E81B2C" w:rsidP="008309F6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AF6B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>Description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DB626E4" w14:textId="77777777" w:rsidR="00E81B2C" w:rsidRPr="00AF6B19" w:rsidRDefault="00E81B2C" w:rsidP="008309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AF6B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>UOM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FFEECF7" w14:textId="60A228C3" w:rsidR="00E81B2C" w:rsidRPr="00AF6B19" w:rsidRDefault="00E81B2C" w:rsidP="008309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 xml:space="preserve">Order </w:t>
            </w:r>
            <w:r w:rsidRPr="00AF6B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>Qty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71D5AE8C" w14:textId="77777777" w:rsidR="00E81B2C" w:rsidRPr="00AF6B19" w:rsidRDefault="00E81B2C" w:rsidP="008309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AF6B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>Packed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14:paraId="2D962393" w14:textId="77777777" w:rsidR="00E81B2C" w:rsidRPr="00AF6B19" w:rsidRDefault="00E81B2C" w:rsidP="008309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  <w:p w14:paraId="73DF9BD6" w14:textId="77777777" w:rsidR="00E81B2C" w:rsidRPr="00AF6B19" w:rsidRDefault="00E81B2C" w:rsidP="008309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AF6B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>Checked</w:t>
            </w:r>
          </w:p>
        </w:tc>
      </w:tr>
      <w:tr w:rsidR="00E81B2C" w:rsidRPr="00AF6B19" w14:paraId="49B6FC74" w14:textId="77777777" w:rsidTr="00693D1F">
        <w:trPr>
          <w:cantSplit/>
          <w:trHeight w:val="288"/>
          <w:tblHeader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95C0CF" w14:textId="77777777" w:rsidR="00E81B2C" w:rsidRPr="00AF6B19" w:rsidRDefault="00E81B2C" w:rsidP="008309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AF6B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>Area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6C2008" w14:textId="52F9AAAE" w:rsidR="00E81B2C" w:rsidRPr="00AF6B19" w:rsidRDefault="00E81B2C" w:rsidP="008309F6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</w:tr>
      <w:tr w:rsidR="00354AAE" w:rsidRPr="000367C7" w14:paraId="079B85EA" w14:textId="77777777" w:rsidTr="00693D1F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61228" w14:textId="3FF739BE" w:rsidR="00354AAE" w:rsidRPr="000367C7" w:rsidRDefault="00354AAE" w:rsidP="00354AAE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  <w:bookmarkStart w:id="1" w:name="_Hlk156457746"/>
          </w:p>
        </w:tc>
        <w:tc>
          <w:tcPr>
            <w:tcW w:w="5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F3667E" w14:textId="07D98CB2" w:rsidR="00354AAE" w:rsidRPr="00354AAE" w:rsidRDefault="00354AAE" w:rsidP="00354AAE">
            <w:pPr>
              <w:autoSpaceDE w:val="0"/>
              <w:autoSpaceDN w:val="0"/>
              <w:adjustRightInd w:val="0"/>
              <w:spacing w:after="0"/>
              <w:rPr>
                <w:rFonts w:ascii="Aptos Narrow" w:hAnsi="Aptos Narrow"/>
                <w:color w:val="000000"/>
                <w:lang w:eastAsia="en-ZA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AFC113" w14:textId="4984D483" w:rsidR="00354AAE" w:rsidRPr="000367C7" w:rsidRDefault="00354AAE" w:rsidP="00354AAE">
            <w:pPr>
              <w:spacing w:after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EAC72" w14:textId="6A408D97" w:rsidR="00354AAE" w:rsidRPr="00712C46" w:rsidRDefault="00354AAE" w:rsidP="00354AAE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A9A9B" w14:textId="4D059561" w:rsidR="00354AAE" w:rsidRPr="000367C7" w:rsidRDefault="00354AAE" w:rsidP="00354AAE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8A1CA0" w14:textId="77777777" w:rsidR="00354AAE" w:rsidRPr="000367C7" w:rsidRDefault="00354AAE" w:rsidP="00354AAE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</w:tr>
      <w:tr w:rsidR="00354AAE" w:rsidRPr="000367C7" w14:paraId="62CD2701" w14:textId="77777777" w:rsidTr="00693D1F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EBB92" w14:textId="1D18B554" w:rsidR="00354AAE" w:rsidRDefault="00354AAE" w:rsidP="00354AAE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5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3E9665" w14:textId="74C3F847" w:rsidR="00354AAE" w:rsidRPr="00D521AC" w:rsidRDefault="00354AAE" w:rsidP="00354AA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C9009" w14:textId="151F81D1" w:rsidR="00354AAE" w:rsidRDefault="00354AAE" w:rsidP="00354AAE">
            <w:pPr>
              <w:spacing w:after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E7FF7" w14:textId="60681CA3" w:rsidR="00354AAE" w:rsidRPr="00712C46" w:rsidRDefault="00354AAE" w:rsidP="00354AAE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FE046" w14:textId="0A6F06E4" w:rsidR="00354AAE" w:rsidRPr="000367C7" w:rsidRDefault="00354AAE" w:rsidP="00354AAE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1BCA72" w14:textId="77777777" w:rsidR="00354AAE" w:rsidRPr="000367C7" w:rsidRDefault="00354AAE" w:rsidP="00354AAE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</w:tr>
      <w:tr w:rsidR="00354AAE" w:rsidRPr="000367C7" w14:paraId="78D11393" w14:textId="77777777" w:rsidTr="00693D1F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D072B" w14:textId="5F57B024" w:rsidR="00354AAE" w:rsidRPr="000367C7" w:rsidRDefault="00354AAE" w:rsidP="00354AAE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5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9006C" w14:textId="75372372" w:rsidR="00354AAE" w:rsidRPr="00D521AC" w:rsidRDefault="00354AAE" w:rsidP="00354AA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551F630" w14:textId="58BA1151" w:rsidR="00354AAE" w:rsidRPr="000367C7" w:rsidRDefault="00354AAE" w:rsidP="00354AAE">
            <w:pPr>
              <w:spacing w:after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E902A" w14:textId="58D75A8F" w:rsidR="00354AAE" w:rsidRPr="00712C46" w:rsidRDefault="00354AAE" w:rsidP="00354AAE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D777F" w14:textId="57F122F8" w:rsidR="00354AAE" w:rsidRPr="000367C7" w:rsidRDefault="00354AAE" w:rsidP="00354AAE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6E0D9D" w14:textId="77777777" w:rsidR="00354AAE" w:rsidRPr="000367C7" w:rsidRDefault="00354AAE" w:rsidP="00354AAE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</w:tr>
      <w:tr w:rsidR="00354AAE" w:rsidRPr="000367C7" w14:paraId="3FB7D524" w14:textId="77777777" w:rsidTr="00B8736D">
        <w:trPr>
          <w:trHeight w:val="279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8E2EB" w14:textId="5C21F233" w:rsidR="00354AAE" w:rsidRPr="000367C7" w:rsidRDefault="00354AAE" w:rsidP="00354AAE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5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C56163C" w14:textId="29A28DAD" w:rsidR="00354AAE" w:rsidRPr="00D521AC" w:rsidRDefault="00354AAE" w:rsidP="00354AAE">
            <w:pPr>
              <w:spacing w:after="0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9FAC80" w14:textId="61F90786" w:rsidR="00354AAE" w:rsidRPr="000367C7" w:rsidRDefault="00354AAE" w:rsidP="00354AAE">
            <w:pPr>
              <w:spacing w:after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986E3" w14:textId="13348C5A" w:rsidR="00354AAE" w:rsidRPr="00712C46" w:rsidRDefault="00354AAE" w:rsidP="00354AAE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88AE1" w14:textId="420D4C4A" w:rsidR="00354AAE" w:rsidRPr="000367C7" w:rsidRDefault="00354AAE" w:rsidP="00354AAE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4C077" w14:textId="77777777" w:rsidR="00354AAE" w:rsidRPr="000367C7" w:rsidRDefault="00354AAE" w:rsidP="00354AAE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</w:tr>
      <w:tr w:rsidR="00B8736D" w:rsidRPr="000367C7" w14:paraId="172BD769" w14:textId="77777777" w:rsidTr="00B8736D">
        <w:trPr>
          <w:trHeight w:val="279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C1E79" w14:textId="3253DFC9" w:rsidR="00B8736D" w:rsidRDefault="00B8736D" w:rsidP="00B8736D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29E6F8" w14:textId="2ADE6EF8" w:rsidR="00B8736D" w:rsidRPr="00354AAE" w:rsidRDefault="00B8736D" w:rsidP="00B8736D">
            <w:pPr>
              <w:spacing w:after="0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E77DC" w14:textId="5F00558A" w:rsidR="00B8736D" w:rsidRDefault="00B8736D" w:rsidP="00B8736D">
            <w:pPr>
              <w:spacing w:after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8FC80" w14:textId="7118C9BD" w:rsidR="00B8736D" w:rsidRDefault="00B8736D" w:rsidP="00B8736D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BA293" w14:textId="1D556BE4" w:rsidR="00B8736D" w:rsidRDefault="00B8736D" w:rsidP="00B8736D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38C6B5" w14:textId="77777777" w:rsidR="00B8736D" w:rsidRPr="000367C7" w:rsidRDefault="00B8736D" w:rsidP="00B8736D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</w:tr>
      <w:tr w:rsidR="00B8736D" w:rsidRPr="000367C7" w14:paraId="5C8F8509" w14:textId="77777777" w:rsidTr="00B8736D">
        <w:trPr>
          <w:trHeight w:val="279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9BEE4" w14:textId="7CAEA4EA" w:rsidR="00B8736D" w:rsidRDefault="00B8736D" w:rsidP="00B8736D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BD3408" w14:textId="148CE80B" w:rsidR="00B8736D" w:rsidRPr="00354AAE" w:rsidRDefault="00B8736D" w:rsidP="00B8736D">
            <w:pPr>
              <w:spacing w:after="0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81CC7B" w14:textId="22077E81" w:rsidR="00B8736D" w:rsidRDefault="00B8736D" w:rsidP="00B8736D">
            <w:pPr>
              <w:spacing w:after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E5FA6" w14:textId="279BE0B0" w:rsidR="00B8736D" w:rsidRDefault="00B8736D" w:rsidP="00B8736D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62C3" w14:textId="56BCE4A1" w:rsidR="00B8736D" w:rsidRDefault="00B8736D" w:rsidP="00B8736D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F18531" w14:textId="77777777" w:rsidR="00B8736D" w:rsidRPr="000367C7" w:rsidRDefault="00B8736D" w:rsidP="00B8736D">
            <w:pPr>
              <w:spacing w:after="0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ZA"/>
              </w:rPr>
            </w:pPr>
          </w:p>
        </w:tc>
      </w:tr>
      <w:bookmarkEnd w:id="0"/>
      <w:bookmarkEnd w:id="1"/>
    </w:tbl>
    <w:p w14:paraId="5AD5A798" w14:textId="77777777" w:rsidR="00BE57A9" w:rsidRDefault="00BE57A9" w:rsidP="004C4600">
      <w:pPr>
        <w:rPr>
          <w:b/>
          <w:bCs/>
        </w:rPr>
      </w:pPr>
    </w:p>
    <w:p w14:paraId="40937A90" w14:textId="77777777" w:rsidR="006D7BD3" w:rsidRDefault="006D7BD3" w:rsidP="004C4600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6D7BD3" w14:paraId="46B27CD3" w14:textId="77777777" w:rsidTr="00D74FF9">
        <w:trPr>
          <w:trHeight w:val="281"/>
        </w:trPr>
        <w:tc>
          <w:tcPr>
            <w:tcW w:w="3257" w:type="dxa"/>
          </w:tcPr>
          <w:p w14:paraId="108D77CE" w14:textId="2CAFC2B9" w:rsidR="006D7BD3" w:rsidRDefault="00D74FF9" w:rsidP="00417EF2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3257" w:type="dxa"/>
          </w:tcPr>
          <w:p w14:paraId="1E39E5E4" w14:textId="67738AC3" w:rsidR="006D7BD3" w:rsidRDefault="00D74FF9" w:rsidP="00417EF2">
            <w:pPr>
              <w:rPr>
                <w:b/>
                <w:bCs/>
              </w:rPr>
            </w:pPr>
            <w:r>
              <w:rPr>
                <w:b/>
                <w:bCs/>
              </w:rPr>
              <w:t>Signature:</w:t>
            </w:r>
          </w:p>
        </w:tc>
        <w:tc>
          <w:tcPr>
            <w:tcW w:w="3257" w:type="dxa"/>
          </w:tcPr>
          <w:p w14:paraId="2E351D51" w14:textId="569F5BDE" w:rsidR="006D7BD3" w:rsidRDefault="00D74FF9" w:rsidP="00417EF2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</w:tr>
      <w:tr w:rsidR="004C4600" w14:paraId="7C13BBBE" w14:textId="77777777" w:rsidTr="00417EF2">
        <w:tc>
          <w:tcPr>
            <w:tcW w:w="3257" w:type="dxa"/>
          </w:tcPr>
          <w:p w14:paraId="57978A6A" w14:textId="7EA059FE" w:rsidR="004C4600" w:rsidRDefault="00E81B2C" w:rsidP="00417EF2">
            <w:pPr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  <w:r w:rsidR="004C4600">
              <w:rPr>
                <w:b/>
                <w:bCs/>
              </w:rPr>
              <w:t>:</w:t>
            </w:r>
          </w:p>
          <w:p w14:paraId="6BA5DE7F" w14:textId="77777777" w:rsidR="004C4600" w:rsidRDefault="004C4600" w:rsidP="00417EF2">
            <w:pPr>
              <w:rPr>
                <w:b/>
                <w:bCs/>
              </w:rPr>
            </w:pPr>
          </w:p>
        </w:tc>
        <w:tc>
          <w:tcPr>
            <w:tcW w:w="3257" w:type="dxa"/>
          </w:tcPr>
          <w:p w14:paraId="55558DBF" w14:textId="77777777" w:rsidR="004C4600" w:rsidRDefault="004C4600" w:rsidP="00417EF2">
            <w:pPr>
              <w:rPr>
                <w:b/>
                <w:bCs/>
              </w:rPr>
            </w:pPr>
          </w:p>
        </w:tc>
        <w:tc>
          <w:tcPr>
            <w:tcW w:w="3257" w:type="dxa"/>
          </w:tcPr>
          <w:p w14:paraId="4E2BA989" w14:textId="77777777" w:rsidR="004C4600" w:rsidRDefault="004C4600" w:rsidP="00417EF2">
            <w:pPr>
              <w:rPr>
                <w:b/>
                <w:bCs/>
              </w:rPr>
            </w:pPr>
          </w:p>
        </w:tc>
      </w:tr>
      <w:tr w:rsidR="004C4600" w14:paraId="5CEDCE32" w14:textId="77777777" w:rsidTr="00417EF2">
        <w:tc>
          <w:tcPr>
            <w:tcW w:w="3257" w:type="dxa"/>
          </w:tcPr>
          <w:p w14:paraId="1C165319" w14:textId="48D3B429" w:rsidR="004C4600" w:rsidRDefault="00E81B2C" w:rsidP="00417EF2">
            <w:pPr>
              <w:rPr>
                <w:b/>
                <w:bCs/>
              </w:rPr>
            </w:pPr>
            <w:r>
              <w:rPr>
                <w:b/>
                <w:bCs/>
              </w:rPr>
              <w:t>Received By</w:t>
            </w:r>
            <w:r w:rsidR="004C4600">
              <w:rPr>
                <w:b/>
                <w:bCs/>
              </w:rPr>
              <w:t>:</w:t>
            </w:r>
          </w:p>
          <w:p w14:paraId="1F7EAF4A" w14:textId="77777777" w:rsidR="004C4600" w:rsidRDefault="004C4600" w:rsidP="00417EF2">
            <w:pPr>
              <w:rPr>
                <w:b/>
                <w:bCs/>
              </w:rPr>
            </w:pPr>
          </w:p>
        </w:tc>
        <w:tc>
          <w:tcPr>
            <w:tcW w:w="3257" w:type="dxa"/>
          </w:tcPr>
          <w:p w14:paraId="5A176F1E" w14:textId="77777777" w:rsidR="004C4600" w:rsidRDefault="004C4600" w:rsidP="00417EF2">
            <w:pPr>
              <w:rPr>
                <w:b/>
                <w:bCs/>
              </w:rPr>
            </w:pPr>
          </w:p>
        </w:tc>
        <w:tc>
          <w:tcPr>
            <w:tcW w:w="3257" w:type="dxa"/>
          </w:tcPr>
          <w:p w14:paraId="500EA571" w14:textId="77777777" w:rsidR="004C4600" w:rsidRDefault="004C4600" w:rsidP="00417EF2">
            <w:pPr>
              <w:rPr>
                <w:b/>
                <w:bCs/>
              </w:rPr>
            </w:pPr>
          </w:p>
        </w:tc>
      </w:tr>
    </w:tbl>
    <w:p w14:paraId="2A0C2E74" w14:textId="6DCAD8DF" w:rsidR="004C4600" w:rsidRDefault="004C4600" w:rsidP="004C4600">
      <w:pPr>
        <w:rPr>
          <w:b/>
          <w:bCs/>
        </w:rPr>
      </w:pPr>
      <w:r>
        <w:rPr>
          <w:b/>
          <w:bCs/>
        </w:rPr>
        <w:tab/>
      </w:r>
    </w:p>
    <w:p w14:paraId="305EED43" w14:textId="37F90F24" w:rsidR="004C4600" w:rsidRDefault="004C4600" w:rsidP="004C460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By Signing &amp; Ticking you agree that all individual items are correct.</w:t>
      </w:r>
    </w:p>
    <w:p w14:paraId="44C0E401" w14:textId="77777777" w:rsidR="004C4600" w:rsidRDefault="004C4600" w:rsidP="004C4600">
      <w:pPr>
        <w:rPr>
          <w:b/>
          <w:bCs/>
        </w:rPr>
      </w:pPr>
    </w:p>
    <w:p w14:paraId="4F8B779F" w14:textId="77777777" w:rsidR="00C75157" w:rsidRDefault="00C75157" w:rsidP="009E526F">
      <w:pPr>
        <w:rPr>
          <w:b/>
          <w:bCs/>
        </w:rPr>
      </w:pPr>
    </w:p>
    <w:sectPr w:rsidR="00C75157" w:rsidSect="00B71E6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991" w:bottom="1702" w:left="1134" w:header="708" w:footer="109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02B12" w14:textId="77777777" w:rsidR="00A202AF" w:rsidRDefault="00A202AF" w:rsidP="00185939">
      <w:pPr>
        <w:spacing w:after="0"/>
      </w:pPr>
      <w:r>
        <w:separator/>
      </w:r>
    </w:p>
  </w:endnote>
  <w:endnote w:type="continuationSeparator" w:id="0">
    <w:p w14:paraId="593EF6CE" w14:textId="77777777" w:rsidR="00A202AF" w:rsidRDefault="00A202AF" w:rsidP="001859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E49A1" w14:textId="77777777" w:rsidR="000D2976" w:rsidRDefault="000D2976" w:rsidP="00A3678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58C494" w14:textId="77777777" w:rsidR="000D2976" w:rsidRDefault="000D2976" w:rsidP="000D29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B6627" w14:textId="4FA8797F" w:rsidR="000D2976" w:rsidRDefault="000D2976" w:rsidP="00A3678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7413">
      <w:rPr>
        <w:rStyle w:val="PageNumber"/>
        <w:noProof/>
      </w:rPr>
      <w:t>2</w:t>
    </w:r>
    <w:r>
      <w:rPr>
        <w:rStyle w:val="PageNumber"/>
      </w:rPr>
      <w:fldChar w:fldCharType="end"/>
    </w:r>
  </w:p>
  <w:p w14:paraId="7B491574" w14:textId="5C4CD90D" w:rsidR="000D07A3" w:rsidRPr="002264D5" w:rsidRDefault="000D07A3" w:rsidP="005D2251">
    <w:pPr>
      <w:pStyle w:val="Header"/>
      <w:rPr>
        <w:rFonts w:cs="Arial"/>
        <w:b/>
        <w:i/>
        <w:color w:val="7F7F7F" w:themeColor="text1" w:themeTint="80"/>
        <w:sz w:val="20"/>
        <w:szCs w:val="20"/>
      </w:rPr>
    </w:pPr>
    <w:r>
      <w:rPr>
        <w:rFonts w:cs="Arial"/>
        <w:b/>
        <w:i/>
        <w:color w:val="7F7F7F" w:themeColor="text1" w:themeTint="80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52604" w14:textId="0C9435AE" w:rsidR="002264D5" w:rsidRDefault="002264D5" w:rsidP="002264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741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CBCE7B" w14:textId="34EC22C8" w:rsidR="002264D5" w:rsidRPr="002264D5" w:rsidRDefault="009E526F" w:rsidP="009E526F">
    <w:pPr>
      <w:pStyle w:val="Header"/>
      <w:rPr>
        <w:rFonts w:cs="Arial"/>
        <w:b/>
        <w:i/>
        <w:color w:val="7F7F7F" w:themeColor="text1" w:themeTint="80"/>
        <w:sz w:val="20"/>
        <w:szCs w:val="20"/>
      </w:rPr>
    </w:pPr>
    <w:r>
      <w:rPr>
        <w:rFonts w:cs="Arial"/>
        <w:b/>
        <w:i/>
        <w:color w:val="7F7F7F" w:themeColor="text1" w:themeTint="8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A293E" w14:textId="77777777" w:rsidR="00A202AF" w:rsidRDefault="00A202AF" w:rsidP="00185939">
      <w:pPr>
        <w:spacing w:after="0"/>
      </w:pPr>
      <w:r>
        <w:separator/>
      </w:r>
    </w:p>
  </w:footnote>
  <w:footnote w:type="continuationSeparator" w:id="0">
    <w:p w14:paraId="21B3C74F" w14:textId="77777777" w:rsidR="00A202AF" w:rsidRDefault="00A202AF" w:rsidP="001859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23A57" w14:textId="77777777" w:rsidR="003C46B7" w:rsidRDefault="003C46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0287F" w14:textId="6B6D277E" w:rsidR="006E7F8C" w:rsidRDefault="005D2251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000EC0A" wp14:editId="70B0D0F5">
          <wp:simplePos x="0" y="0"/>
          <wp:positionH relativeFrom="margin">
            <wp:posOffset>3124200</wp:posOffset>
          </wp:positionH>
          <wp:positionV relativeFrom="topMargin">
            <wp:align>bottom</wp:align>
          </wp:positionV>
          <wp:extent cx="3571875" cy="939800"/>
          <wp:effectExtent l="0" t="0" r="9525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875" cy="939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E5631" w14:textId="7A7B68B7" w:rsidR="00185939" w:rsidRDefault="00185939">
    <w:pPr>
      <w:pStyle w:val="Header"/>
    </w:pPr>
  </w:p>
  <w:p w14:paraId="2E7D8FA3" w14:textId="77777777" w:rsidR="00185939" w:rsidRDefault="00185939">
    <w:pPr>
      <w:pStyle w:val="Header"/>
    </w:pPr>
  </w:p>
  <w:p w14:paraId="4EDB242A" w14:textId="4B267FC7" w:rsidR="00185939" w:rsidRDefault="001859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655FE" w14:textId="395F96DD" w:rsidR="005D2251" w:rsidRDefault="005D2251">
    <w:pPr>
      <w:pStyle w:val="Header"/>
    </w:pPr>
    <w:r w:rsidRPr="002264D5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031109F9" wp14:editId="2C615B25">
          <wp:simplePos x="0" y="0"/>
          <wp:positionH relativeFrom="margin">
            <wp:posOffset>3110865</wp:posOffset>
          </wp:positionH>
          <wp:positionV relativeFrom="topMargin">
            <wp:posOffset>56515</wp:posOffset>
          </wp:positionV>
          <wp:extent cx="3571875" cy="939800"/>
          <wp:effectExtent l="0" t="0" r="9525" b="0"/>
          <wp:wrapSquare wrapText="bothSides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875" cy="939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953722" w14:textId="6D269AAB" w:rsidR="002264D5" w:rsidRDefault="002264D5">
    <w:pPr>
      <w:pStyle w:val="Header"/>
    </w:pPr>
  </w:p>
  <w:p w14:paraId="6CE992F7" w14:textId="232B7A66" w:rsidR="005D2251" w:rsidRDefault="005D2251">
    <w:pPr>
      <w:pStyle w:val="Header"/>
    </w:pPr>
    <w:r w:rsidRPr="002264D5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C628F88" wp14:editId="1926BFC4">
              <wp:simplePos x="0" y="0"/>
              <wp:positionH relativeFrom="margin">
                <wp:align>center</wp:align>
              </wp:positionH>
              <wp:positionV relativeFrom="paragraph">
                <wp:posOffset>12700</wp:posOffset>
              </wp:positionV>
              <wp:extent cx="4023360" cy="605790"/>
              <wp:effectExtent l="0" t="0" r="0" b="381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3360" cy="605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F72DF" w14:textId="77777777" w:rsidR="002264D5" w:rsidRPr="00D912BA" w:rsidRDefault="002264D5" w:rsidP="002264D5">
                          <w:pPr>
                            <w:spacing w:after="0"/>
                            <w:ind w:left="425"/>
                            <w:jc w:val="right"/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D912BA">
                            <w:rPr>
                              <w:b/>
                              <w:color w:val="4F6228" w:themeColor="accent3" w:themeShade="80"/>
                              <w:sz w:val="20"/>
                              <w:szCs w:val="20"/>
                            </w:rPr>
                            <w:t>t</w:t>
                          </w:r>
                          <w:r w:rsidRPr="00D912BA"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939E1"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+27 11 894 </w:t>
                          </w:r>
                          <w:r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  <w:t>2195</w:t>
                          </w:r>
                          <w:r w:rsidRPr="00D912BA"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   </w:t>
                          </w:r>
                          <w:r w:rsidRPr="00635785">
                            <w:rPr>
                              <w:b/>
                              <w:color w:val="4F6228" w:themeColor="accent3" w:themeShade="80"/>
                              <w:sz w:val="20"/>
                              <w:szCs w:val="20"/>
                            </w:rPr>
                            <w:t>|</w:t>
                          </w:r>
                          <w:r w:rsidRPr="00D912BA"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   </w:t>
                          </w:r>
                          <w:r w:rsidRPr="00D912BA">
                            <w:rPr>
                              <w:b/>
                              <w:color w:val="4F6228" w:themeColor="accent3" w:themeShade="80"/>
                              <w:sz w:val="20"/>
                              <w:szCs w:val="20"/>
                            </w:rPr>
                            <w:t>f</w:t>
                          </w:r>
                          <w:r w:rsidRPr="00D912BA"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  <w:t>011 894 2458</w:t>
                          </w:r>
                        </w:p>
                        <w:p w14:paraId="2E26B2F9" w14:textId="77777777" w:rsidR="002264D5" w:rsidRPr="00D912BA" w:rsidRDefault="002264D5" w:rsidP="002264D5">
                          <w:pPr>
                            <w:spacing w:after="0"/>
                            <w:ind w:left="425"/>
                            <w:jc w:val="right"/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A939E1"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  <w:t>PO Box 524 Boksburg 1460</w:t>
                          </w:r>
                          <w:r w:rsidRPr="00D912BA"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  </w:t>
                          </w:r>
                          <w:r w:rsidRPr="00635785">
                            <w:rPr>
                              <w:b/>
                              <w:color w:val="4F6228" w:themeColor="accent3" w:themeShade="80"/>
                              <w:sz w:val="20"/>
                              <w:szCs w:val="20"/>
                            </w:rPr>
                            <w:t>|</w:t>
                          </w:r>
                          <w:r w:rsidRPr="00D912BA"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   </w:t>
                          </w:r>
                          <w:r w:rsidRPr="00BA375D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1</w:t>
                          </w:r>
                          <w:r w:rsidRPr="00A939E1"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Allen Road Bardene Boksburg 1459</w:t>
                          </w:r>
                        </w:p>
                        <w:p w14:paraId="1DACCBC2" w14:textId="77777777" w:rsidR="002264D5" w:rsidRPr="00D912BA" w:rsidRDefault="002264D5" w:rsidP="002264D5">
                          <w:pPr>
                            <w:ind w:firstLine="357"/>
                            <w:jc w:val="right"/>
                            <w:rPr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A939E1">
                            <w:rPr>
                              <w:color w:val="7F7F7F" w:themeColor="text1" w:themeTint="80"/>
                              <w:sz w:val="17"/>
                              <w:szCs w:val="17"/>
                            </w:rPr>
                            <w:t>Reg No 2005/074532/23</w:t>
                          </w:r>
                          <w:r w:rsidRPr="00D912BA">
                            <w:rPr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635785">
                            <w:rPr>
                              <w:b/>
                              <w:color w:val="4F6228" w:themeColor="accent3" w:themeShade="80"/>
                              <w:sz w:val="20"/>
                              <w:szCs w:val="20"/>
                            </w:rPr>
                            <w:t>|</w:t>
                          </w:r>
                          <w:r w:rsidRPr="00D912BA">
                            <w:rPr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A939E1">
                            <w:rPr>
                              <w:color w:val="7F7F7F" w:themeColor="text1" w:themeTint="80"/>
                              <w:sz w:val="17"/>
                              <w:szCs w:val="17"/>
                            </w:rPr>
                            <w:t>Vat No 4060220490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628F88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0;margin-top:1pt;width:316.8pt;height:47.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" stroked="f">
              <v:textbox>
                <w:txbxContent>
                  <w:p w14:paraId="453F72DF" w14:textId="77777777" w:rsidR="002264D5" w:rsidRPr="00D912BA" w:rsidRDefault="002264D5" w:rsidP="002264D5">
                    <w:pPr>
                      <w:spacing w:after="0"/>
                      <w:ind w:left="425"/>
                      <w:jc w:val="right"/>
                      <w:rPr>
                        <w:color w:val="404040" w:themeColor="text1" w:themeTint="BF"/>
                        <w:sz w:val="20"/>
                        <w:szCs w:val="20"/>
                      </w:rPr>
                    </w:pPr>
                    <w:r w:rsidRPr="00D912BA">
                      <w:rPr>
                        <w:b/>
                        <w:color w:val="4F6228" w:themeColor="accent3" w:themeShade="80"/>
                        <w:sz w:val="20"/>
                        <w:szCs w:val="20"/>
                      </w:rPr>
                      <w:t>t</w:t>
                    </w:r>
                    <w:r w:rsidRPr="00D912BA">
                      <w:rPr>
                        <w:color w:val="404040" w:themeColor="text1" w:themeTint="BF"/>
                        <w:sz w:val="20"/>
                        <w:szCs w:val="20"/>
                      </w:rPr>
                      <w:t xml:space="preserve"> </w:t>
                    </w:r>
                    <w:r w:rsidRPr="00A939E1">
                      <w:rPr>
                        <w:color w:val="7F7F7F" w:themeColor="text1" w:themeTint="80"/>
                        <w:sz w:val="20"/>
                        <w:szCs w:val="20"/>
                      </w:rPr>
                      <w:t xml:space="preserve">+27 11 894 </w:t>
                    </w:r>
                    <w:r>
                      <w:rPr>
                        <w:color w:val="7F7F7F" w:themeColor="text1" w:themeTint="80"/>
                        <w:sz w:val="20"/>
                        <w:szCs w:val="20"/>
                      </w:rPr>
                      <w:t>2195</w:t>
                    </w:r>
                    <w:r w:rsidRPr="00D912BA">
                      <w:rPr>
                        <w:color w:val="404040" w:themeColor="text1" w:themeTint="BF"/>
                        <w:sz w:val="20"/>
                        <w:szCs w:val="20"/>
                      </w:rPr>
                      <w:t xml:space="preserve">    </w:t>
                    </w:r>
                    <w:r w:rsidRPr="00635785">
                      <w:rPr>
                        <w:b/>
                        <w:color w:val="4F6228" w:themeColor="accent3" w:themeShade="80"/>
                        <w:sz w:val="20"/>
                        <w:szCs w:val="20"/>
                      </w:rPr>
                      <w:t>|</w:t>
                    </w:r>
                    <w:r w:rsidRPr="00D912BA">
                      <w:rPr>
                        <w:color w:val="404040" w:themeColor="text1" w:themeTint="BF"/>
                        <w:sz w:val="20"/>
                        <w:szCs w:val="20"/>
                      </w:rPr>
                      <w:t xml:space="preserve">    </w:t>
                    </w:r>
                    <w:r w:rsidRPr="00D912BA">
                      <w:rPr>
                        <w:b/>
                        <w:color w:val="4F6228" w:themeColor="accent3" w:themeShade="80"/>
                        <w:sz w:val="20"/>
                        <w:szCs w:val="20"/>
                      </w:rPr>
                      <w:t>f</w:t>
                    </w:r>
                    <w:r w:rsidRPr="00D912BA">
                      <w:rPr>
                        <w:color w:val="404040" w:themeColor="text1" w:themeTint="BF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color w:val="7F7F7F" w:themeColor="text1" w:themeTint="80"/>
                        <w:sz w:val="20"/>
                        <w:szCs w:val="20"/>
                      </w:rPr>
                      <w:t>011 894 2458</w:t>
                    </w:r>
                  </w:p>
                  <w:p w14:paraId="2E26B2F9" w14:textId="77777777" w:rsidR="002264D5" w:rsidRPr="00D912BA" w:rsidRDefault="002264D5" w:rsidP="002264D5">
                    <w:pPr>
                      <w:spacing w:after="0"/>
                      <w:ind w:left="425"/>
                      <w:jc w:val="right"/>
                      <w:rPr>
                        <w:color w:val="404040" w:themeColor="text1" w:themeTint="BF"/>
                        <w:sz w:val="20"/>
                        <w:szCs w:val="20"/>
                      </w:rPr>
                    </w:pPr>
                    <w:r w:rsidRPr="00A939E1">
                      <w:rPr>
                        <w:color w:val="7F7F7F" w:themeColor="text1" w:themeTint="80"/>
                        <w:sz w:val="20"/>
                        <w:szCs w:val="20"/>
                      </w:rPr>
                      <w:t>PO Box 524 Boksburg 1460</w:t>
                    </w:r>
                    <w:r w:rsidRPr="00D912BA">
                      <w:rPr>
                        <w:color w:val="404040" w:themeColor="text1" w:themeTint="BF"/>
                        <w:sz w:val="20"/>
                        <w:szCs w:val="20"/>
                      </w:rPr>
                      <w:t xml:space="preserve">   </w:t>
                    </w:r>
                    <w:r w:rsidRPr="00635785">
                      <w:rPr>
                        <w:b/>
                        <w:color w:val="4F6228" w:themeColor="accent3" w:themeShade="80"/>
                        <w:sz w:val="20"/>
                        <w:szCs w:val="20"/>
                      </w:rPr>
                      <w:t>|</w:t>
                    </w:r>
                    <w:r w:rsidRPr="00D912BA">
                      <w:rPr>
                        <w:color w:val="404040" w:themeColor="text1" w:themeTint="BF"/>
                        <w:sz w:val="20"/>
                        <w:szCs w:val="20"/>
                      </w:rPr>
                      <w:t xml:space="preserve">    </w:t>
                    </w:r>
                    <w:r w:rsidRPr="00BA375D">
                      <w:rPr>
                        <w:color w:val="808080" w:themeColor="background1" w:themeShade="80"/>
                        <w:sz w:val="20"/>
                        <w:szCs w:val="20"/>
                      </w:rPr>
                      <w:t>1</w:t>
                    </w:r>
                    <w:r w:rsidRPr="00A939E1">
                      <w:rPr>
                        <w:color w:val="7F7F7F" w:themeColor="text1" w:themeTint="80"/>
                        <w:sz w:val="20"/>
                        <w:szCs w:val="20"/>
                      </w:rPr>
                      <w:t xml:space="preserve"> Allen Road Bardene Boksburg 1459</w:t>
                    </w:r>
                  </w:p>
                  <w:p w14:paraId="1DACCBC2" w14:textId="77777777" w:rsidR="002264D5" w:rsidRPr="00D912BA" w:rsidRDefault="002264D5" w:rsidP="002264D5">
                    <w:pPr>
                      <w:ind w:firstLine="357"/>
                      <w:jc w:val="right"/>
                      <w:rPr>
                        <w:color w:val="404040" w:themeColor="text1" w:themeTint="BF"/>
                        <w:sz w:val="18"/>
                        <w:szCs w:val="18"/>
                      </w:rPr>
                    </w:pPr>
                    <w:r w:rsidRPr="00A939E1">
                      <w:rPr>
                        <w:color w:val="7F7F7F" w:themeColor="text1" w:themeTint="80"/>
                        <w:sz w:val="17"/>
                        <w:szCs w:val="17"/>
                      </w:rPr>
                      <w:t>Reg No 2005/074532/23</w:t>
                    </w:r>
                    <w:r w:rsidRPr="00D912BA">
                      <w:rPr>
                        <w:color w:val="404040" w:themeColor="text1" w:themeTint="BF"/>
                        <w:sz w:val="18"/>
                        <w:szCs w:val="18"/>
                      </w:rPr>
                      <w:t xml:space="preserve">    </w:t>
                    </w:r>
                    <w:r w:rsidRPr="00635785">
                      <w:rPr>
                        <w:b/>
                        <w:color w:val="4F6228" w:themeColor="accent3" w:themeShade="80"/>
                        <w:sz w:val="20"/>
                        <w:szCs w:val="20"/>
                      </w:rPr>
                      <w:t>|</w:t>
                    </w:r>
                    <w:r w:rsidRPr="00D912BA">
                      <w:rPr>
                        <w:color w:val="404040" w:themeColor="text1" w:themeTint="BF"/>
                        <w:sz w:val="18"/>
                        <w:szCs w:val="18"/>
                      </w:rPr>
                      <w:t xml:space="preserve">    </w:t>
                    </w:r>
                    <w:r w:rsidRPr="00A939E1">
                      <w:rPr>
                        <w:color w:val="7F7F7F" w:themeColor="text1" w:themeTint="80"/>
                        <w:sz w:val="17"/>
                        <w:szCs w:val="17"/>
                      </w:rPr>
                      <w:t>Vat No 4060220490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62E11B5" w14:textId="5E32CAE0" w:rsidR="005D2251" w:rsidRDefault="005D2251">
    <w:pPr>
      <w:pStyle w:val="Header"/>
    </w:pPr>
  </w:p>
  <w:p w14:paraId="5D9DECE8" w14:textId="4062DB0A" w:rsidR="005D2251" w:rsidRDefault="005D2251">
    <w:pPr>
      <w:pStyle w:val="Header"/>
    </w:pPr>
  </w:p>
  <w:p w14:paraId="2B79EB2C" w14:textId="77777777" w:rsidR="005D2251" w:rsidRDefault="005D2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5DB7"/>
    <w:multiLevelType w:val="hybridMultilevel"/>
    <w:tmpl w:val="C4E8A6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B5E5D"/>
    <w:multiLevelType w:val="hybridMultilevel"/>
    <w:tmpl w:val="A84E29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592"/>
    <w:multiLevelType w:val="hybridMultilevel"/>
    <w:tmpl w:val="6606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9760D"/>
    <w:multiLevelType w:val="hybridMultilevel"/>
    <w:tmpl w:val="64B859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E44AE"/>
    <w:multiLevelType w:val="hybridMultilevel"/>
    <w:tmpl w:val="1BBA1F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E6A9B"/>
    <w:multiLevelType w:val="hybridMultilevel"/>
    <w:tmpl w:val="287ED9F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C32F1"/>
    <w:multiLevelType w:val="hybridMultilevel"/>
    <w:tmpl w:val="087CED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70F6F"/>
    <w:multiLevelType w:val="hybridMultilevel"/>
    <w:tmpl w:val="A58442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E728B"/>
    <w:multiLevelType w:val="hybridMultilevel"/>
    <w:tmpl w:val="379E01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72751"/>
    <w:multiLevelType w:val="hybridMultilevel"/>
    <w:tmpl w:val="AC305DB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F0513"/>
    <w:multiLevelType w:val="hybridMultilevel"/>
    <w:tmpl w:val="94BA42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D4B79"/>
    <w:multiLevelType w:val="hybridMultilevel"/>
    <w:tmpl w:val="3F3897FC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FF5BFE"/>
    <w:multiLevelType w:val="hybridMultilevel"/>
    <w:tmpl w:val="CA40B5D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7075D"/>
    <w:multiLevelType w:val="hybridMultilevel"/>
    <w:tmpl w:val="6EF6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A5153"/>
    <w:multiLevelType w:val="hybridMultilevel"/>
    <w:tmpl w:val="7A3CD04A"/>
    <w:lvl w:ilvl="0" w:tplc="65340800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746713"/>
    <w:multiLevelType w:val="hybridMultilevel"/>
    <w:tmpl w:val="2E6AFEF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15608"/>
    <w:multiLevelType w:val="hybridMultilevel"/>
    <w:tmpl w:val="7B201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70DE3"/>
    <w:multiLevelType w:val="hybridMultilevel"/>
    <w:tmpl w:val="F5E6FF0C"/>
    <w:lvl w:ilvl="0" w:tplc="0BC6032C">
      <w:start w:val="1"/>
      <w:numFmt w:val="decimal"/>
      <w:pStyle w:val="Heading2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7F2003"/>
    <w:multiLevelType w:val="hybridMultilevel"/>
    <w:tmpl w:val="7B7C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274003">
    <w:abstractNumId w:val="12"/>
  </w:num>
  <w:num w:numId="2" w16cid:durableId="1704165190">
    <w:abstractNumId w:val="3"/>
  </w:num>
  <w:num w:numId="3" w16cid:durableId="2125801320">
    <w:abstractNumId w:val="7"/>
  </w:num>
  <w:num w:numId="4" w16cid:durableId="910848879">
    <w:abstractNumId w:val="6"/>
  </w:num>
  <w:num w:numId="5" w16cid:durableId="1990593351">
    <w:abstractNumId w:val="14"/>
  </w:num>
  <w:num w:numId="6" w16cid:durableId="1612662414">
    <w:abstractNumId w:val="14"/>
    <w:lvlOverride w:ilvl="0">
      <w:startOverride w:val="1"/>
    </w:lvlOverride>
  </w:num>
  <w:num w:numId="7" w16cid:durableId="2108428266">
    <w:abstractNumId w:val="15"/>
  </w:num>
  <w:num w:numId="8" w16cid:durableId="551120545">
    <w:abstractNumId w:val="11"/>
  </w:num>
  <w:num w:numId="9" w16cid:durableId="1828477163">
    <w:abstractNumId w:val="10"/>
  </w:num>
  <w:num w:numId="10" w16cid:durableId="1658722135">
    <w:abstractNumId w:val="5"/>
  </w:num>
  <w:num w:numId="11" w16cid:durableId="912859033">
    <w:abstractNumId w:val="4"/>
  </w:num>
  <w:num w:numId="12" w16cid:durableId="182868961">
    <w:abstractNumId w:val="8"/>
  </w:num>
  <w:num w:numId="13" w16cid:durableId="1795980848">
    <w:abstractNumId w:val="18"/>
  </w:num>
  <w:num w:numId="14" w16cid:durableId="597786373">
    <w:abstractNumId w:val="13"/>
  </w:num>
  <w:num w:numId="15" w16cid:durableId="438795569">
    <w:abstractNumId w:val="0"/>
  </w:num>
  <w:num w:numId="16" w16cid:durableId="1656452662">
    <w:abstractNumId w:val="17"/>
  </w:num>
  <w:num w:numId="17" w16cid:durableId="1964070726">
    <w:abstractNumId w:val="9"/>
  </w:num>
  <w:num w:numId="18" w16cid:durableId="664286716">
    <w:abstractNumId w:val="2"/>
  </w:num>
  <w:num w:numId="19" w16cid:durableId="1300653005">
    <w:abstractNumId w:val="16"/>
  </w:num>
  <w:num w:numId="20" w16cid:durableId="605236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EA6"/>
    <w:rsid w:val="00002A48"/>
    <w:rsid w:val="00007E80"/>
    <w:rsid w:val="00015204"/>
    <w:rsid w:val="0002075B"/>
    <w:rsid w:val="00021976"/>
    <w:rsid w:val="00025DE2"/>
    <w:rsid w:val="00032704"/>
    <w:rsid w:val="00036A74"/>
    <w:rsid w:val="00040765"/>
    <w:rsid w:val="000543DF"/>
    <w:rsid w:val="00057108"/>
    <w:rsid w:val="00060E50"/>
    <w:rsid w:val="0006260E"/>
    <w:rsid w:val="00063297"/>
    <w:rsid w:val="00064908"/>
    <w:rsid w:val="00066AA9"/>
    <w:rsid w:val="00085012"/>
    <w:rsid w:val="00096C2D"/>
    <w:rsid w:val="00097B50"/>
    <w:rsid w:val="000B0933"/>
    <w:rsid w:val="000B2AF0"/>
    <w:rsid w:val="000B5E2C"/>
    <w:rsid w:val="000C44AB"/>
    <w:rsid w:val="000C770D"/>
    <w:rsid w:val="000D07A3"/>
    <w:rsid w:val="000D2976"/>
    <w:rsid w:val="000D7C7E"/>
    <w:rsid w:val="000E67AF"/>
    <w:rsid w:val="00102050"/>
    <w:rsid w:val="001049A0"/>
    <w:rsid w:val="001126B6"/>
    <w:rsid w:val="001153B4"/>
    <w:rsid w:val="00115B5E"/>
    <w:rsid w:val="00167E09"/>
    <w:rsid w:val="001722BB"/>
    <w:rsid w:val="001732C4"/>
    <w:rsid w:val="00176AA4"/>
    <w:rsid w:val="00185939"/>
    <w:rsid w:val="001912B9"/>
    <w:rsid w:val="001950B6"/>
    <w:rsid w:val="001A2055"/>
    <w:rsid w:val="001A2A94"/>
    <w:rsid w:val="001B191E"/>
    <w:rsid w:val="001B1944"/>
    <w:rsid w:val="001B2B04"/>
    <w:rsid w:val="001C212C"/>
    <w:rsid w:val="001C2E69"/>
    <w:rsid w:val="001C6C6F"/>
    <w:rsid w:val="001C7AC4"/>
    <w:rsid w:val="001D6E18"/>
    <w:rsid w:val="001D7EBD"/>
    <w:rsid w:val="001E6A20"/>
    <w:rsid w:val="001F75F9"/>
    <w:rsid w:val="00214FD8"/>
    <w:rsid w:val="00215C96"/>
    <w:rsid w:val="00217700"/>
    <w:rsid w:val="00220023"/>
    <w:rsid w:val="00220101"/>
    <w:rsid w:val="0022345F"/>
    <w:rsid w:val="002243AC"/>
    <w:rsid w:val="00224612"/>
    <w:rsid w:val="00225ADB"/>
    <w:rsid w:val="002264D5"/>
    <w:rsid w:val="00227E2E"/>
    <w:rsid w:val="00236DB2"/>
    <w:rsid w:val="002510C0"/>
    <w:rsid w:val="0025162D"/>
    <w:rsid w:val="00255DA8"/>
    <w:rsid w:val="002638F6"/>
    <w:rsid w:val="00264FAC"/>
    <w:rsid w:val="00266261"/>
    <w:rsid w:val="00283D7C"/>
    <w:rsid w:val="0028447E"/>
    <w:rsid w:val="002870F8"/>
    <w:rsid w:val="002878D6"/>
    <w:rsid w:val="00291F69"/>
    <w:rsid w:val="002A3485"/>
    <w:rsid w:val="002A4910"/>
    <w:rsid w:val="002B37B7"/>
    <w:rsid w:val="002C3326"/>
    <w:rsid w:val="002C4E3E"/>
    <w:rsid w:val="002C63E7"/>
    <w:rsid w:val="002D6BE7"/>
    <w:rsid w:val="002F1260"/>
    <w:rsid w:val="002F1548"/>
    <w:rsid w:val="002F7BE2"/>
    <w:rsid w:val="003020FA"/>
    <w:rsid w:val="00305D0A"/>
    <w:rsid w:val="00322D0F"/>
    <w:rsid w:val="00326A0C"/>
    <w:rsid w:val="003271F4"/>
    <w:rsid w:val="003327E6"/>
    <w:rsid w:val="00333F36"/>
    <w:rsid w:val="0033401D"/>
    <w:rsid w:val="00335C82"/>
    <w:rsid w:val="00336DD7"/>
    <w:rsid w:val="00345596"/>
    <w:rsid w:val="00346132"/>
    <w:rsid w:val="003463F5"/>
    <w:rsid w:val="003472A4"/>
    <w:rsid w:val="0035319C"/>
    <w:rsid w:val="00354AAE"/>
    <w:rsid w:val="003557A1"/>
    <w:rsid w:val="0036285B"/>
    <w:rsid w:val="00362D37"/>
    <w:rsid w:val="00366FAD"/>
    <w:rsid w:val="003746C2"/>
    <w:rsid w:val="00374EA7"/>
    <w:rsid w:val="00375D2B"/>
    <w:rsid w:val="00380A47"/>
    <w:rsid w:val="00390A22"/>
    <w:rsid w:val="003912D3"/>
    <w:rsid w:val="003A10CC"/>
    <w:rsid w:val="003B32D1"/>
    <w:rsid w:val="003B3504"/>
    <w:rsid w:val="003B5917"/>
    <w:rsid w:val="003B68D9"/>
    <w:rsid w:val="003C46B7"/>
    <w:rsid w:val="003C7082"/>
    <w:rsid w:val="003C74B1"/>
    <w:rsid w:val="003E7C7F"/>
    <w:rsid w:val="003F1F71"/>
    <w:rsid w:val="00400E47"/>
    <w:rsid w:val="0040386B"/>
    <w:rsid w:val="004111C4"/>
    <w:rsid w:val="00433C86"/>
    <w:rsid w:val="004377F3"/>
    <w:rsid w:val="00446BF3"/>
    <w:rsid w:val="0045194A"/>
    <w:rsid w:val="00454978"/>
    <w:rsid w:val="00456EB5"/>
    <w:rsid w:val="00457CC6"/>
    <w:rsid w:val="00463859"/>
    <w:rsid w:val="00466F9C"/>
    <w:rsid w:val="004778BB"/>
    <w:rsid w:val="00487D0A"/>
    <w:rsid w:val="00492712"/>
    <w:rsid w:val="00492D94"/>
    <w:rsid w:val="004B2BD9"/>
    <w:rsid w:val="004C4600"/>
    <w:rsid w:val="004D7224"/>
    <w:rsid w:val="004F2B1A"/>
    <w:rsid w:val="004F395B"/>
    <w:rsid w:val="004F7238"/>
    <w:rsid w:val="00506513"/>
    <w:rsid w:val="00507053"/>
    <w:rsid w:val="00512F8F"/>
    <w:rsid w:val="005136EF"/>
    <w:rsid w:val="00516B04"/>
    <w:rsid w:val="00522DE8"/>
    <w:rsid w:val="00524B98"/>
    <w:rsid w:val="00560312"/>
    <w:rsid w:val="00561513"/>
    <w:rsid w:val="00564DAD"/>
    <w:rsid w:val="00567DA5"/>
    <w:rsid w:val="005729AB"/>
    <w:rsid w:val="00574C98"/>
    <w:rsid w:val="0057541D"/>
    <w:rsid w:val="005814C6"/>
    <w:rsid w:val="00581886"/>
    <w:rsid w:val="005904A2"/>
    <w:rsid w:val="00594F0D"/>
    <w:rsid w:val="005956A1"/>
    <w:rsid w:val="00595976"/>
    <w:rsid w:val="00595F38"/>
    <w:rsid w:val="005961D5"/>
    <w:rsid w:val="005B0590"/>
    <w:rsid w:val="005B2530"/>
    <w:rsid w:val="005C1A3E"/>
    <w:rsid w:val="005C21B9"/>
    <w:rsid w:val="005D2251"/>
    <w:rsid w:val="005D2354"/>
    <w:rsid w:val="005D2789"/>
    <w:rsid w:val="005E4172"/>
    <w:rsid w:val="005E49C8"/>
    <w:rsid w:val="005F3507"/>
    <w:rsid w:val="005F3694"/>
    <w:rsid w:val="005F4237"/>
    <w:rsid w:val="005F4FF1"/>
    <w:rsid w:val="00612E33"/>
    <w:rsid w:val="00613E75"/>
    <w:rsid w:val="00621BD0"/>
    <w:rsid w:val="006268F6"/>
    <w:rsid w:val="00650311"/>
    <w:rsid w:val="00651128"/>
    <w:rsid w:val="006667AF"/>
    <w:rsid w:val="00683E65"/>
    <w:rsid w:val="00691807"/>
    <w:rsid w:val="00693D1F"/>
    <w:rsid w:val="00695A39"/>
    <w:rsid w:val="00697E45"/>
    <w:rsid w:val="006A16C1"/>
    <w:rsid w:val="006A2951"/>
    <w:rsid w:val="006B2C11"/>
    <w:rsid w:val="006B3167"/>
    <w:rsid w:val="006B3CB8"/>
    <w:rsid w:val="006B42B5"/>
    <w:rsid w:val="006B42B7"/>
    <w:rsid w:val="006C13FC"/>
    <w:rsid w:val="006C1CA9"/>
    <w:rsid w:val="006C6F6E"/>
    <w:rsid w:val="006D4454"/>
    <w:rsid w:val="006D7BD3"/>
    <w:rsid w:val="006E7CEF"/>
    <w:rsid w:val="006E7F8C"/>
    <w:rsid w:val="006F00BD"/>
    <w:rsid w:val="006F5FA6"/>
    <w:rsid w:val="0070210D"/>
    <w:rsid w:val="00714067"/>
    <w:rsid w:val="0072664A"/>
    <w:rsid w:val="00731506"/>
    <w:rsid w:val="0074121C"/>
    <w:rsid w:val="00747C3F"/>
    <w:rsid w:val="00751A4A"/>
    <w:rsid w:val="007534B5"/>
    <w:rsid w:val="00764AA7"/>
    <w:rsid w:val="00770B33"/>
    <w:rsid w:val="00780A3C"/>
    <w:rsid w:val="00785DC6"/>
    <w:rsid w:val="0079651E"/>
    <w:rsid w:val="007A0CC4"/>
    <w:rsid w:val="007A3EC7"/>
    <w:rsid w:val="007A5C79"/>
    <w:rsid w:val="007B0107"/>
    <w:rsid w:val="007B37CE"/>
    <w:rsid w:val="007D4BF6"/>
    <w:rsid w:val="007D6C85"/>
    <w:rsid w:val="007E2DB6"/>
    <w:rsid w:val="007F2E7F"/>
    <w:rsid w:val="007F3480"/>
    <w:rsid w:val="007F37A8"/>
    <w:rsid w:val="00800D1D"/>
    <w:rsid w:val="008015F8"/>
    <w:rsid w:val="0080512B"/>
    <w:rsid w:val="0080572D"/>
    <w:rsid w:val="0081153B"/>
    <w:rsid w:val="00813703"/>
    <w:rsid w:val="0081371E"/>
    <w:rsid w:val="00813C0A"/>
    <w:rsid w:val="00814A57"/>
    <w:rsid w:val="008222C5"/>
    <w:rsid w:val="00840146"/>
    <w:rsid w:val="00841E1F"/>
    <w:rsid w:val="008446B1"/>
    <w:rsid w:val="0084511A"/>
    <w:rsid w:val="008532FE"/>
    <w:rsid w:val="00855338"/>
    <w:rsid w:val="0085561B"/>
    <w:rsid w:val="0085646A"/>
    <w:rsid w:val="0085787B"/>
    <w:rsid w:val="008611BE"/>
    <w:rsid w:val="00861F09"/>
    <w:rsid w:val="008903A3"/>
    <w:rsid w:val="00891C64"/>
    <w:rsid w:val="008B04D4"/>
    <w:rsid w:val="008B3AAF"/>
    <w:rsid w:val="008B6C4D"/>
    <w:rsid w:val="008D200B"/>
    <w:rsid w:val="008D7066"/>
    <w:rsid w:val="008E5390"/>
    <w:rsid w:val="008E6AD7"/>
    <w:rsid w:val="008F4CB4"/>
    <w:rsid w:val="00904ACF"/>
    <w:rsid w:val="00907BFC"/>
    <w:rsid w:val="00917D6E"/>
    <w:rsid w:val="00922A40"/>
    <w:rsid w:val="00923960"/>
    <w:rsid w:val="009268D6"/>
    <w:rsid w:val="00931647"/>
    <w:rsid w:val="00931C05"/>
    <w:rsid w:val="009362F9"/>
    <w:rsid w:val="00936EF2"/>
    <w:rsid w:val="009418C9"/>
    <w:rsid w:val="009513EF"/>
    <w:rsid w:val="009519E9"/>
    <w:rsid w:val="0097147A"/>
    <w:rsid w:val="00973E20"/>
    <w:rsid w:val="009759C7"/>
    <w:rsid w:val="0097638D"/>
    <w:rsid w:val="00976782"/>
    <w:rsid w:val="00983C16"/>
    <w:rsid w:val="0098541E"/>
    <w:rsid w:val="00985C36"/>
    <w:rsid w:val="00986158"/>
    <w:rsid w:val="00992E90"/>
    <w:rsid w:val="00993864"/>
    <w:rsid w:val="009A4ADD"/>
    <w:rsid w:val="009B012B"/>
    <w:rsid w:val="009B094F"/>
    <w:rsid w:val="009B0C20"/>
    <w:rsid w:val="009B4148"/>
    <w:rsid w:val="009B6319"/>
    <w:rsid w:val="009B7E6B"/>
    <w:rsid w:val="009C7554"/>
    <w:rsid w:val="009D6D88"/>
    <w:rsid w:val="009E4E5D"/>
    <w:rsid w:val="009E526F"/>
    <w:rsid w:val="009E5E80"/>
    <w:rsid w:val="009F612F"/>
    <w:rsid w:val="00A04B94"/>
    <w:rsid w:val="00A10BF6"/>
    <w:rsid w:val="00A1576F"/>
    <w:rsid w:val="00A202AF"/>
    <w:rsid w:val="00A20A60"/>
    <w:rsid w:val="00A231EB"/>
    <w:rsid w:val="00A24C0B"/>
    <w:rsid w:val="00A34734"/>
    <w:rsid w:val="00A5315F"/>
    <w:rsid w:val="00A53304"/>
    <w:rsid w:val="00A567BA"/>
    <w:rsid w:val="00A650BB"/>
    <w:rsid w:val="00A65916"/>
    <w:rsid w:val="00A70BEA"/>
    <w:rsid w:val="00A75BB0"/>
    <w:rsid w:val="00A939E1"/>
    <w:rsid w:val="00A953DC"/>
    <w:rsid w:val="00A9592E"/>
    <w:rsid w:val="00AC67F7"/>
    <w:rsid w:val="00AD05CE"/>
    <w:rsid w:val="00AD1B2D"/>
    <w:rsid w:val="00AD6C9A"/>
    <w:rsid w:val="00AE5262"/>
    <w:rsid w:val="00AE674C"/>
    <w:rsid w:val="00AF2413"/>
    <w:rsid w:val="00AF2C4B"/>
    <w:rsid w:val="00B06B79"/>
    <w:rsid w:val="00B1188F"/>
    <w:rsid w:val="00B21854"/>
    <w:rsid w:val="00B252FD"/>
    <w:rsid w:val="00B34429"/>
    <w:rsid w:val="00B35B3F"/>
    <w:rsid w:val="00B410F6"/>
    <w:rsid w:val="00B464EB"/>
    <w:rsid w:val="00B5273B"/>
    <w:rsid w:val="00B54E5D"/>
    <w:rsid w:val="00B5643F"/>
    <w:rsid w:val="00B56A17"/>
    <w:rsid w:val="00B63A64"/>
    <w:rsid w:val="00B71E69"/>
    <w:rsid w:val="00B74176"/>
    <w:rsid w:val="00B856D6"/>
    <w:rsid w:val="00B8736D"/>
    <w:rsid w:val="00B906A6"/>
    <w:rsid w:val="00B90C90"/>
    <w:rsid w:val="00B9367C"/>
    <w:rsid w:val="00BA375D"/>
    <w:rsid w:val="00BA48EC"/>
    <w:rsid w:val="00BB4EC9"/>
    <w:rsid w:val="00BC07B0"/>
    <w:rsid w:val="00BC17B0"/>
    <w:rsid w:val="00BC40DF"/>
    <w:rsid w:val="00BC5421"/>
    <w:rsid w:val="00BC587D"/>
    <w:rsid w:val="00BD125D"/>
    <w:rsid w:val="00BD1613"/>
    <w:rsid w:val="00BE47F6"/>
    <w:rsid w:val="00BE57A9"/>
    <w:rsid w:val="00BE5943"/>
    <w:rsid w:val="00BE793C"/>
    <w:rsid w:val="00BF1704"/>
    <w:rsid w:val="00BF49D9"/>
    <w:rsid w:val="00BF7413"/>
    <w:rsid w:val="00C00D3D"/>
    <w:rsid w:val="00C01B1E"/>
    <w:rsid w:val="00C03135"/>
    <w:rsid w:val="00C149A1"/>
    <w:rsid w:val="00C21578"/>
    <w:rsid w:val="00C23D00"/>
    <w:rsid w:val="00C27312"/>
    <w:rsid w:val="00C36693"/>
    <w:rsid w:val="00C50462"/>
    <w:rsid w:val="00C532E5"/>
    <w:rsid w:val="00C64C2C"/>
    <w:rsid w:val="00C70259"/>
    <w:rsid w:val="00C72606"/>
    <w:rsid w:val="00C75157"/>
    <w:rsid w:val="00C82569"/>
    <w:rsid w:val="00C86931"/>
    <w:rsid w:val="00C872C3"/>
    <w:rsid w:val="00C919A6"/>
    <w:rsid w:val="00C94009"/>
    <w:rsid w:val="00C9459C"/>
    <w:rsid w:val="00C97BAB"/>
    <w:rsid w:val="00CA10DE"/>
    <w:rsid w:val="00CA2A89"/>
    <w:rsid w:val="00CA749F"/>
    <w:rsid w:val="00CC01FC"/>
    <w:rsid w:val="00CC1997"/>
    <w:rsid w:val="00CC3962"/>
    <w:rsid w:val="00CC4432"/>
    <w:rsid w:val="00CC6CAB"/>
    <w:rsid w:val="00CE0A95"/>
    <w:rsid w:val="00CE22A6"/>
    <w:rsid w:val="00CE562D"/>
    <w:rsid w:val="00CE7798"/>
    <w:rsid w:val="00CF2F94"/>
    <w:rsid w:val="00CF4018"/>
    <w:rsid w:val="00CF6E42"/>
    <w:rsid w:val="00D0009F"/>
    <w:rsid w:val="00D06077"/>
    <w:rsid w:val="00D11CFF"/>
    <w:rsid w:val="00D14EBF"/>
    <w:rsid w:val="00D326FC"/>
    <w:rsid w:val="00D463EB"/>
    <w:rsid w:val="00D47984"/>
    <w:rsid w:val="00D521AC"/>
    <w:rsid w:val="00D60B1F"/>
    <w:rsid w:val="00D61882"/>
    <w:rsid w:val="00D63F10"/>
    <w:rsid w:val="00D74FF9"/>
    <w:rsid w:val="00D75F1F"/>
    <w:rsid w:val="00D81C28"/>
    <w:rsid w:val="00D82641"/>
    <w:rsid w:val="00D91CE0"/>
    <w:rsid w:val="00DA2994"/>
    <w:rsid w:val="00DB1755"/>
    <w:rsid w:val="00DB7FB2"/>
    <w:rsid w:val="00DC0AA6"/>
    <w:rsid w:val="00DC0DA5"/>
    <w:rsid w:val="00DC5FB6"/>
    <w:rsid w:val="00DD1649"/>
    <w:rsid w:val="00DE0DF4"/>
    <w:rsid w:val="00E044AC"/>
    <w:rsid w:val="00E06992"/>
    <w:rsid w:val="00E10E42"/>
    <w:rsid w:val="00E14B8A"/>
    <w:rsid w:val="00E14FBC"/>
    <w:rsid w:val="00E15737"/>
    <w:rsid w:val="00E20A9A"/>
    <w:rsid w:val="00E32341"/>
    <w:rsid w:val="00E52428"/>
    <w:rsid w:val="00E53D3F"/>
    <w:rsid w:val="00E6719F"/>
    <w:rsid w:val="00E71A55"/>
    <w:rsid w:val="00E74294"/>
    <w:rsid w:val="00E81B2C"/>
    <w:rsid w:val="00E82AFF"/>
    <w:rsid w:val="00E864F4"/>
    <w:rsid w:val="00EA529C"/>
    <w:rsid w:val="00EB2C97"/>
    <w:rsid w:val="00EB5DA5"/>
    <w:rsid w:val="00EB5EB2"/>
    <w:rsid w:val="00EB7D32"/>
    <w:rsid w:val="00EC1F95"/>
    <w:rsid w:val="00EC3A21"/>
    <w:rsid w:val="00EE7DB9"/>
    <w:rsid w:val="00EF2F16"/>
    <w:rsid w:val="00EF4282"/>
    <w:rsid w:val="00EF7B2B"/>
    <w:rsid w:val="00EF7EA6"/>
    <w:rsid w:val="00F00FC6"/>
    <w:rsid w:val="00F02687"/>
    <w:rsid w:val="00F1617E"/>
    <w:rsid w:val="00F20766"/>
    <w:rsid w:val="00F23842"/>
    <w:rsid w:val="00F262CD"/>
    <w:rsid w:val="00F26C7E"/>
    <w:rsid w:val="00F307FE"/>
    <w:rsid w:val="00F318BF"/>
    <w:rsid w:val="00F456E0"/>
    <w:rsid w:val="00F519B4"/>
    <w:rsid w:val="00F55BED"/>
    <w:rsid w:val="00F61423"/>
    <w:rsid w:val="00F70E74"/>
    <w:rsid w:val="00F71F31"/>
    <w:rsid w:val="00F736CB"/>
    <w:rsid w:val="00F83158"/>
    <w:rsid w:val="00F831DF"/>
    <w:rsid w:val="00F95C0B"/>
    <w:rsid w:val="00FA3ACD"/>
    <w:rsid w:val="00FA4B16"/>
    <w:rsid w:val="00FA59AB"/>
    <w:rsid w:val="00FB29A0"/>
    <w:rsid w:val="00FC1770"/>
    <w:rsid w:val="00FC2EC5"/>
    <w:rsid w:val="00FC3AAB"/>
    <w:rsid w:val="00FC6DFD"/>
    <w:rsid w:val="00FC7CF4"/>
    <w:rsid w:val="00FD0919"/>
    <w:rsid w:val="00FD3086"/>
    <w:rsid w:val="00FF00C8"/>
    <w:rsid w:val="00FF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642277"/>
  <w15:docId w15:val="{58E7B01F-22C8-45B5-87F8-0E0FA4D4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A0C"/>
  </w:style>
  <w:style w:type="paragraph" w:styleId="Heading1">
    <w:name w:val="heading 1"/>
    <w:basedOn w:val="Normal"/>
    <w:next w:val="Normal"/>
    <w:link w:val="Heading1Char"/>
    <w:uiPriority w:val="9"/>
    <w:qFormat/>
    <w:rsid w:val="00E52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082"/>
    <w:pPr>
      <w:keepNext/>
      <w:keepLines/>
      <w:numPr>
        <w:numId w:val="16"/>
      </w:numPr>
      <w:pBdr>
        <w:bottom w:val="single" w:sz="4" w:space="1" w:color="4F6228" w:themeColor="accent3" w:themeShade="80"/>
      </w:pBdr>
      <w:spacing w:before="480" w:after="120" w:line="276" w:lineRule="auto"/>
      <w:ind w:left="425" w:hanging="425"/>
      <w:outlineLvl w:val="1"/>
    </w:pPr>
    <w:rPr>
      <w:rFonts w:eastAsiaTheme="majorEastAsia" w:cstheme="majorBidi"/>
      <w:b/>
      <w:color w:val="76923C" w:themeColor="accent3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93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5939"/>
  </w:style>
  <w:style w:type="paragraph" w:styleId="Footer">
    <w:name w:val="footer"/>
    <w:basedOn w:val="Normal"/>
    <w:link w:val="FooterChar"/>
    <w:uiPriority w:val="99"/>
    <w:unhideWhenUsed/>
    <w:rsid w:val="0018593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5939"/>
  </w:style>
  <w:style w:type="paragraph" w:styleId="BalloonText">
    <w:name w:val="Balloon Text"/>
    <w:basedOn w:val="Normal"/>
    <w:link w:val="BalloonTextChar"/>
    <w:uiPriority w:val="99"/>
    <w:semiHidden/>
    <w:unhideWhenUsed/>
    <w:rsid w:val="0018593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9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75F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75F1F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E524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D0A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3F5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1C212C"/>
    <w:rPr>
      <w:b/>
      <w:bCs/>
      <w:smallCaps/>
      <w:color w:val="4F81BD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1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212C"/>
    <w:rPr>
      <w:rFonts w:eastAsiaTheme="minorEastAsia"/>
      <w:color w:val="5A5A5A" w:themeColor="text1" w:themeTint="A5"/>
      <w:spacing w:val="15"/>
    </w:rPr>
  </w:style>
  <w:style w:type="table" w:styleId="GridTable3-Accent3">
    <w:name w:val="Grid Table 3 Accent 3"/>
    <w:basedOn w:val="TableNormal"/>
    <w:uiPriority w:val="48"/>
    <w:rsid w:val="00FC2EC5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61F0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861F0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D2976"/>
  </w:style>
  <w:style w:type="character" w:customStyle="1" w:styleId="Heading2Char">
    <w:name w:val="Heading 2 Char"/>
    <w:basedOn w:val="DefaultParagraphFont"/>
    <w:link w:val="Heading2"/>
    <w:uiPriority w:val="9"/>
    <w:rsid w:val="003C7082"/>
    <w:rPr>
      <w:rFonts w:eastAsiaTheme="majorEastAsia" w:cstheme="majorBidi"/>
      <w:b/>
      <w:color w:val="76923C" w:themeColor="accent3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onka\AppData\Local\Microsoft\Windows\Temporary%20Internet%20Files\Content.Outlook\508QSABR\CRA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799AE06B64AA45A6D1E989B3E5FE01" ma:contentTypeVersion="5" ma:contentTypeDescription="Create a new document." ma:contentTypeScope="" ma:versionID="71d4efed18a7dc50ff0f2fa200af2a5b">
  <xsd:schema xmlns:xsd="http://www.w3.org/2001/XMLSchema" xmlns:xs="http://www.w3.org/2001/XMLSchema" xmlns:p="http://schemas.microsoft.com/office/2006/metadata/properties" xmlns:ns3="dfc76d20-d2d7-4170-b736-416eacfb1dd4" targetNamespace="http://schemas.microsoft.com/office/2006/metadata/properties" ma:root="true" ma:fieldsID="6cb337be1ec271e4165fecacc163db09" ns3:_="">
    <xsd:import namespace="dfc76d20-d2d7-4170-b736-416eacfb1d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76d20-d2d7-4170-b736-416eacfb1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33BCB0-2FA9-4F29-B9DE-A17AEA543C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7E23EF-5603-4845-AAA6-06DA4770A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76d20-d2d7-4170-b736-416eacfb1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B48953-013A-40D0-BCF9-37B296DA47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581CEF-77F7-4AFA-AC6A-4C9706C987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CRA Letterhead</Template>
  <TotalTime>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Ilonka</dc:creator>
  <cp:lastModifiedBy>Charl Lubbe</cp:lastModifiedBy>
  <cp:revision>7</cp:revision>
  <cp:lastPrinted>2024-09-25T13:28:00Z</cp:lastPrinted>
  <dcterms:created xsi:type="dcterms:W3CDTF">2024-12-17T19:49:00Z</dcterms:created>
  <dcterms:modified xsi:type="dcterms:W3CDTF">2024-12-19T04:20:00Z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0x0101005D799AE06B64AA45A6D1E989B3E5FE01</vt:lpwstr>
  </property>
</Properties>
</file>